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270"/>
        <w:gridCol w:w="7620"/>
      </w:tblGrid>
      <w:tr w:rsidR="0082039C" w:rsidRPr="006F4584" w14:paraId="66F715B1" w14:textId="77777777" w:rsidTr="006270E9">
        <w:trPr>
          <w:trHeight w:val="2790"/>
        </w:trPr>
        <w:tc>
          <w:tcPr>
            <w:tcW w:w="10770" w:type="dxa"/>
            <w:gridSpan w:val="3"/>
          </w:tcPr>
          <w:p w14:paraId="47B2ABCB" w14:textId="5F5F7C85" w:rsidR="0082039C" w:rsidRPr="006F4584" w:rsidRDefault="0082039C" w:rsidP="00066DB3">
            <w:pPr>
              <w:pStyle w:val="Heading3"/>
              <w:spacing w:after="0" w:line="276" w:lineRule="auto"/>
              <w:jc w:val="center"/>
              <w:rPr>
                <w:rFonts w:ascii="Trebuchet MS" w:hAnsi="Trebuchet MS" w:cs="Utsaah"/>
                <w:color w:val="A8D08D" w:themeColor="accent6" w:themeTint="99"/>
                <w:sz w:val="20"/>
                <w:szCs w:val="20"/>
              </w:rPr>
            </w:pPr>
          </w:p>
          <w:p w14:paraId="0B0FFB94" w14:textId="764B741E" w:rsidR="0082039C" w:rsidRPr="006F4584" w:rsidRDefault="0082039C" w:rsidP="00F244AB">
            <w:pPr>
              <w:pStyle w:val="Title"/>
              <w:jc w:val="center"/>
              <w:rPr>
                <w:rFonts w:ascii="Trebuchet MS" w:hAnsi="Trebuchet MS" w:cs="Utsaah"/>
                <w:sz w:val="72"/>
                <w:szCs w:val="72"/>
              </w:rPr>
            </w:pPr>
            <w:r w:rsidRPr="006F4584">
              <w:rPr>
                <w:rFonts w:ascii="Trebuchet MS" w:hAnsi="Trebuchet MS" w:cs="Utsaah"/>
                <w:sz w:val="72"/>
                <w:szCs w:val="72"/>
              </w:rPr>
              <w:t>Josephine Weathington</w:t>
            </w:r>
          </w:p>
          <w:p w14:paraId="30D51BFE" w14:textId="4DEC5BAC" w:rsidR="0082039C" w:rsidRPr="006F4584" w:rsidRDefault="0082039C" w:rsidP="00F244AB">
            <w:pPr>
              <w:jc w:val="center"/>
              <w:rPr>
                <w:rFonts w:ascii="Trebuchet MS" w:hAnsi="Trebuchet MS" w:cs="Utsaah"/>
                <w:sz w:val="32"/>
                <w:szCs w:val="40"/>
              </w:rPr>
            </w:pPr>
            <w:r w:rsidRPr="006F4584">
              <w:rPr>
                <w:rFonts w:ascii="Trebuchet MS" w:hAnsi="Trebuchet MS" w:cs="Utsaah"/>
                <w:sz w:val="32"/>
                <w:szCs w:val="40"/>
              </w:rPr>
              <w:t>Web Development &amp; Design</w:t>
            </w:r>
          </w:p>
          <w:p w14:paraId="7F331D46" w14:textId="0EFA6C70" w:rsidR="0082039C" w:rsidRPr="006F4584" w:rsidRDefault="0082039C" w:rsidP="00F244AB">
            <w:pPr>
              <w:spacing w:before="240" w:line="276" w:lineRule="auto"/>
              <w:jc w:val="center"/>
              <w:rPr>
                <w:rFonts w:ascii="Trebuchet MS" w:hAnsi="Trebuchet MS" w:cs="Utsaah"/>
                <w:sz w:val="24"/>
                <w:szCs w:val="32"/>
              </w:rPr>
            </w:pPr>
            <w:r w:rsidRPr="006F4584">
              <w:rPr>
                <w:rFonts w:ascii="Trebuchet MS" w:hAnsi="Trebuchet MS" w:cs="Utsaah"/>
                <w:sz w:val="24"/>
                <w:szCs w:val="32"/>
              </w:rPr>
              <w:t>501.766.0635   jcweathingto@ualr.edu   Little Rock, AR</w:t>
            </w:r>
          </w:p>
        </w:tc>
      </w:tr>
      <w:tr w:rsidR="001B2ABD" w:rsidRPr="006F4584" w14:paraId="788EF22F" w14:textId="77777777" w:rsidTr="0060085E">
        <w:tc>
          <w:tcPr>
            <w:tcW w:w="2880" w:type="dxa"/>
          </w:tcPr>
          <w:p w14:paraId="12F47A24" w14:textId="6B2E7C47" w:rsidR="00CB6552" w:rsidRPr="006F4584" w:rsidRDefault="00400B49" w:rsidP="0042742D">
            <w:pPr>
              <w:pStyle w:val="Heading2"/>
              <w:rPr>
                <w:rFonts w:ascii="Trebuchet MS" w:hAnsi="Trebuchet MS" w:cs="Utsaah"/>
                <w:sz w:val="40"/>
                <w:szCs w:val="40"/>
              </w:rPr>
            </w:pPr>
            <w:r w:rsidRPr="006F4584">
              <w:rPr>
                <w:rFonts w:ascii="Trebuchet MS" w:hAnsi="Trebuchet MS" w:cs="Utsaah"/>
                <w:sz w:val="40"/>
                <w:szCs w:val="40"/>
              </w:rPr>
              <w:t>Skills</w:t>
            </w:r>
          </w:p>
          <w:p w14:paraId="05EE9F66" w14:textId="7700C173" w:rsidR="00CB6552" w:rsidRPr="006F4584" w:rsidRDefault="0082039C" w:rsidP="0060085E">
            <w:pPr>
              <w:spacing w:line="360" w:lineRule="auto"/>
              <w:rPr>
                <w:rFonts w:ascii="Trebuchet MS" w:hAnsi="Trebuchet MS"/>
                <w:sz w:val="24"/>
                <w:szCs w:val="32"/>
              </w:rPr>
            </w:pPr>
            <w:r w:rsidRPr="006F4584">
              <w:rPr>
                <w:rFonts w:ascii="Trebuchet MS" w:hAnsi="Trebuchet MS"/>
                <w:sz w:val="24"/>
                <w:szCs w:val="32"/>
              </w:rPr>
              <w:t>UI Design Deliverables:</w:t>
            </w:r>
          </w:p>
          <w:p w14:paraId="730A4CEA" w14:textId="6A9FA443" w:rsidR="0082039C" w:rsidRPr="006F4584" w:rsidRDefault="0082039C" w:rsidP="00EF7C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6F4584">
              <w:rPr>
                <w:rFonts w:ascii="Trebuchet MS" w:hAnsi="Trebuchet MS"/>
                <w:sz w:val="24"/>
                <w:szCs w:val="32"/>
              </w:rPr>
              <w:t>User flows</w:t>
            </w:r>
          </w:p>
          <w:p w14:paraId="32971C7F" w14:textId="1BF41213" w:rsidR="0082039C" w:rsidRPr="006F4584" w:rsidRDefault="0082039C" w:rsidP="00EF7C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6F4584">
              <w:rPr>
                <w:rFonts w:ascii="Trebuchet MS" w:hAnsi="Trebuchet MS"/>
                <w:sz w:val="24"/>
                <w:szCs w:val="32"/>
              </w:rPr>
              <w:t>Wireframing</w:t>
            </w:r>
          </w:p>
          <w:p w14:paraId="3A7DA30F" w14:textId="35A24BD7" w:rsidR="0082039C" w:rsidRDefault="0082039C" w:rsidP="00EF7C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6F4584">
              <w:rPr>
                <w:rFonts w:ascii="Trebuchet MS" w:hAnsi="Trebuchet MS"/>
                <w:sz w:val="24"/>
                <w:szCs w:val="32"/>
              </w:rPr>
              <w:t>Prototyping</w:t>
            </w:r>
          </w:p>
          <w:p w14:paraId="2E444EB3" w14:textId="77777777" w:rsidR="00EF7C1A" w:rsidRPr="00EF7C1A" w:rsidRDefault="00EF7C1A" w:rsidP="00EF7C1A">
            <w:pPr>
              <w:pStyle w:val="ListParagraph"/>
              <w:spacing w:line="276" w:lineRule="auto"/>
              <w:rPr>
                <w:rFonts w:ascii="Trebuchet MS" w:hAnsi="Trebuchet MS"/>
                <w:szCs w:val="18"/>
              </w:rPr>
            </w:pPr>
          </w:p>
          <w:p w14:paraId="2B1545A8" w14:textId="6A1DF76D" w:rsidR="00BD038C" w:rsidRPr="006F4584" w:rsidRDefault="00BD038C" w:rsidP="00852B3D">
            <w:pPr>
              <w:rPr>
                <w:rFonts w:ascii="Trebuchet MS" w:hAnsi="Trebuchet MS"/>
                <w:sz w:val="8"/>
                <w:szCs w:val="8"/>
              </w:rPr>
            </w:pPr>
          </w:p>
          <w:p w14:paraId="54B9B386" w14:textId="0A4C8B9C" w:rsidR="00A81DB8" w:rsidRPr="00A81DB8" w:rsidRDefault="00A81DB8" w:rsidP="00A81DB8">
            <w:pPr>
              <w:pStyle w:val="Heading2"/>
              <w:pBdr>
                <w:bottom w:val="none" w:sz="0" w:space="0" w:color="auto"/>
              </w:pBdr>
              <w:rPr>
                <w:rFonts w:ascii="Trebuchet MS" w:hAnsi="Trebuchet MS" w:cs="Utsaah"/>
                <w:sz w:val="28"/>
                <w:szCs w:val="28"/>
              </w:rPr>
            </w:pPr>
            <w:r w:rsidRPr="00A81DB8">
              <w:rPr>
                <w:rFonts w:ascii="Trebuchet MS" w:hAnsi="Trebuchet MS" w:cs="Utsaah"/>
                <w:sz w:val="28"/>
                <w:szCs w:val="28"/>
              </w:rPr>
              <w:t>Advanced</w:t>
            </w:r>
          </w:p>
          <w:p w14:paraId="7EED8CCA" w14:textId="798FAF29" w:rsid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>
              <w:rPr>
                <w:rFonts w:ascii="Trebuchet MS" w:hAnsi="Trebuchet MS"/>
                <w:sz w:val="24"/>
                <w:szCs w:val="32"/>
              </w:rPr>
              <w:t>HTML</w:t>
            </w:r>
            <w:r w:rsidR="00AF4D68">
              <w:rPr>
                <w:rFonts w:ascii="Trebuchet MS" w:hAnsi="Trebuchet MS"/>
                <w:sz w:val="24"/>
                <w:szCs w:val="32"/>
              </w:rPr>
              <w:t xml:space="preserve"> &amp; </w:t>
            </w:r>
            <w:r>
              <w:rPr>
                <w:rFonts w:ascii="Trebuchet MS" w:hAnsi="Trebuchet MS"/>
                <w:sz w:val="24"/>
                <w:szCs w:val="32"/>
              </w:rPr>
              <w:t>CSS</w:t>
            </w:r>
          </w:p>
          <w:p w14:paraId="4E73E7BF" w14:textId="4AB4298B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Adobe XD</w:t>
            </w:r>
          </w:p>
          <w:p w14:paraId="73CD55DC" w14:textId="7D1E136B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Adobe Illustrator</w:t>
            </w:r>
          </w:p>
          <w:p w14:paraId="05DBE879" w14:textId="62216DC9" w:rsid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Adobe InDesign</w:t>
            </w:r>
          </w:p>
          <w:p w14:paraId="377D9FA5" w14:textId="4D25A3F3" w:rsid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>
              <w:rPr>
                <w:rFonts w:ascii="Trebuchet MS" w:hAnsi="Trebuchet MS"/>
                <w:sz w:val="24"/>
                <w:szCs w:val="32"/>
              </w:rPr>
              <w:t>Microsoft Excel</w:t>
            </w:r>
            <w:r w:rsidR="00AF4D68">
              <w:rPr>
                <w:rFonts w:ascii="Trebuchet MS" w:hAnsi="Trebuchet MS"/>
                <w:sz w:val="24"/>
                <w:szCs w:val="32"/>
              </w:rPr>
              <w:t xml:space="preserve"> &amp; </w:t>
            </w:r>
            <w:r>
              <w:rPr>
                <w:rFonts w:ascii="Trebuchet MS" w:hAnsi="Trebuchet MS"/>
                <w:sz w:val="24"/>
                <w:szCs w:val="32"/>
              </w:rPr>
              <w:t>Word</w:t>
            </w:r>
          </w:p>
          <w:p w14:paraId="3CFC4DC9" w14:textId="0A838733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>
              <w:rPr>
                <w:rFonts w:ascii="Trebuchet MS" w:hAnsi="Trebuchet MS"/>
                <w:sz w:val="24"/>
                <w:szCs w:val="32"/>
              </w:rPr>
              <w:t>Microsoft PowerPoint</w:t>
            </w:r>
          </w:p>
          <w:p w14:paraId="39BF420C" w14:textId="79558B11" w:rsidR="00A81DB8" w:rsidRDefault="00A81DB8" w:rsidP="00A81DB8"/>
          <w:p w14:paraId="4FA19246" w14:textId="66E375CA" w:rsidR="00A81DB8" w:rsidRPr="00A81DB8" w:rsidRDefault="00A81DB8" w:rsidP="00A81DB8">
            <w:pPr>
              <w:pStyle w:val="Heading2"/>
              <w:pBdr>
                <w:bottom w:val="none" w:sz="0" w:space="0" w:color="auto"/>
              </w:pBdr>
              <w:rPr>
                <w:rFonts w:ascii="Trebuchet MS" w:hAnsi="Trebuchet MS" w:cs="Utsaah"/>
                <w:sz w:val="28"/>
                <w:szCs w:val="28"/>
              </w:rPr>
            </w:pPr>
            <w:r>
              <w:rPr>
                <w:rFonts w:ascii="Trebuchet MS" w:hAnsi="Trebuchet MS" w:cs="Utsaah"/>
                <w:sz w:val="28"/>
                <w:szCs w:val="28"/>
              </w:rPr>
              <w:t>Proficient</w:t>
            </w:r>
          </w:p>
          <w:p w14:paraId="4693EBF2" w14:textId="77777777" w:rsidR="006F4584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Adobe Premiere Pro</w:t>
            </w:r>
          </w:p>
          <w:p w14:paraId="44E9498D" w14:textId="63C79070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JavaScript</w:t>
            </w:r>
          </w:p>
          <w:p w14:paraId="503C429C" w14:textId="784CF293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WordPress</w:t>
            </w:r>
          </w:p>
          <w:p w14:paraId="6F375DCA" w14:textId="7F322DB2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Bootstrap</w:t>
            </w:r>
          </w:p>
          <w:p w14:paraId="482EDA53" w14:textId="77777777" w:rsidR="00AF4D68" w:rsidRPr="00AF4D68" w:rsidRDefault="00AF4D68" w:rsidP="00AF4D68">
            <w:pPr>
              <w:rPr>
                <w:rFonts w:ascii="Trebuchet MS" w:hAnsi="Trebuchet MS" w:cs="Utsaah"/>
                <w:szCs w:val="18"/>
              </w:rPr>
            </w:pPr>
          </w:p>
          <w:p w14:paraId="22CF0898" w14:textId="380F90B2" w:rsidR="00A81DB8" w:rsidRDefault="00A81DB8" w:rsidP="00A81DB8">
            <w:pPr>
              <w:pStyle w:val="Heading2"/>
              <w:pBdr>
                <w:bottom w:val="none" w:sz="0" w:space="0" w:color="auto"/>
              </w:pBdr>
              <w:rPr>
                <w:rFonts w:ascii="Trebuchet MS" w:hAnsi="Trebuchet MS" w:cs="Utsaah"/>
                <w:sz w:val="28"/>
                <w:szCs w:val="28"/>
              </w:rPr>
            </w:pPr>
            <w:r>
              <w:rPr>
                <w:rFonts w:ascii="Trebuchet MS" w:hAnsi="Trebuchet MS" w:cs="Utsaah"/>
                <w:sz w:val="28"/>
                <w:szCs w:val="28"/>
              </w:rPr>
              <w:t>Basic</w:t>
            </w:r>
          </w:p>
          <w:p w14:paraId="7E832901" w14:textId="5CF2F8DC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PHP</w:t>
            </w:r>
          </w:p>
          <w:p w14:paraId="295445EF" w14:textId="77777777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Adobe After Effects</w:t>
            </w:r>
          </w:p>
          <w:p w14:paraId="186815E6" w14:textId="74905271" w:rsidR="00A81DB8" w:rsidRPr="006F4584" w:rsidRDefault="00A81DB8" w:rsidP="006F4584"/>
        </w:tc>
        <w:tc>
          <w:tcPr>
            <w:tcW w:w="270" w:type="dxa"/>
          </w:tcPr>
          <w:p w14:paraId="6C1CE295" w14:textId="77777777" w:rsidR="001B2ABD" w:rsidRPr="006F4584" w:rsidRDefault="001B2ABD" w:rsidP="001D7604">
            <w:pPr>
              <w:rPr>
                <w:rFonts w:ascii="Trebuchet MS" w:hAnsi="Trebuchet MS" w:cs="Utsaah"/>
                <w:sz w:val="20"/>
                <w:szCs w:val="24"/>
              </w:rPr>
            </w:pPr>
          </w:p>
        </w:tc>
        <w:tc>
          <w:tcPr>
            <w:tcW w:w="7620" w:type="dxa"/>
          </w:tcPr>
          <w:sdt>
            <w:sdtPr>
              <w:rPr>
                <w:rFonts w:ascii="Trebuchet MS" w:hAnsi="Trebuchet MS" w:cs="Utsaah"/>
                <w:sz w:val="24"/>
                <w:szCs w:val="28"/>
              </w:rPr>
              <w:id w:val="1049110328"/>
              <w:placeholder>
                <w:docPart w:val="488E955EC21F4ACC9776C51F35FAB5E2"/>
              </w:placeholder>
              <w:temporary/>
              <w:showingPlcHdr/>
              <w15:appearance w15:val="hidden"/>
            </w:sdtPr>
            <w:sdtEndPr>
              <w:rPr>
                <w:sz w:val="32"/>
                <w:szCs w:val="36"/>
              </w:rPr>
            </w:sdtEndPr>
            <w:sdtContent>
              <w:p w14:paraId="2B2D59A7" w14:textId="77777777" w:rsidR="001B2ABD" w:rsidRPr="006F4584" w:rsidRDefault="00E25A26" w:rsidP="00036450">
                <w:pPr>
                  <w:pStyle w:val="Heading2"/>
                  <w:rPr>
                    <w:rFonts w:ascii="Trebuchet MS" w:hAnsi="Trebuchet MS" w:cs="Utsaah"/>
                    <w:sz w:val="32"/>
                    <w:szCs w:val="36"/>
                  </w:rPr>
                </w:pPr>
                <w:r w:rsidRPr="006F4584">
                  <w:rPr>
                    <w:rFonts w:ascii="Trebuchet MS" w:hAnsi="Trebuchet MS" w:cs="Utsaah"/>
                    <w:sz w:val="40"/>
                    <w:szCs w:val="40"/>
                  </w:rPr>
                  <w:t>EDUCATION</w:t>
                </w:r>
              </w:p>
            </w:sdtContent>
          </w:sdt>
          <w:p w14:paraId="1C0C86C8" w14:textId="77777777" w:rsidR="0082039C" w:rsidRPr="006F4584" w:rsidRDefault="00EB038C" w:rsidP="006F0027">
            <w:pPr>
              <w:pStyle w:val="Heading4"/>
              <w:rPr>
                <w:rFonts w:ascii="Trebuchet MS" w:hAnsi="Trebuchet MS" w:cs="Utsaah"/>
                <w:sz w:val="24"/>
                <w:szCs w:val="24"/>
              </w:rPr>
            </w:pPr>
            <w:r w:rsidRPr="006F4584">
              <w:rPr>
                <w:rFonts w:ascii="Trebuchet MS" w:hAnsi="Trebuchet MS" w:cs="Utsaah"/>
                <w:sz w:val="24"/>
                <w:szCs w:val="24"/>
              </w:rPr>
              <w:t>University of Arkansas Little Rock</w:t>
            </w:r>
            <w:r w:rsidR="00511207" w:rsidRPr="006F4584">
              <w:rPr>
                <w:rFonts w:ascii="Trebuchet MS" w:hAnsi="Trebuchet MS" w:cs="Utsaah"/>
                <w:sz w:val="24"/>
                <w:szCs w:val="24"/>
              </w:rPr>
              <w:t>,</w:t>
            </w:r>
            <w:r w:rsidR="00EC0CC5" w:rsidRPr="006F4584">
              <w:rPr>
                <w:rFonts w:ascii="Trebuchet MS" w:hAnsi="Trebuchet MS" w:cs="Utsaah"/>
                <w:sz w:val="24"/>
                <w:szCs w:val="24"/>
              </w:rPr>
              <w:t xml:space="preserve"> </w:t>
            </w:r>
          </w:p>
          <w:p w14:paraId="62C6D745" w14:textId="2BB08EC5" w:rsidR="006F0027" w:rsidRPr="006F4584" w:rsidRDefault="00EC0CC5" w:rsidP="006F0027">
            <w:pPr>
              <w:pStyle w:val="Heading4"/>
              <w:rPr>
                <w:rFonts w:ascii="Trebuchet MS" w:hAnsi="Trebuchet MS" w:cs="Utsaah"/>
                <w:sz w:val="24"/>
                <w:szCs w:val="24"/>
              </w:rPr>
            </w:pPr>
            <w:r w:rsidRPr="006F4584">
              <w:rPr>
                <w:rFonts w:ascii="Trebuchet MS" w:hAnsi="Trebuchet MS" w:cs="Utsaah"/>
                <w:sz w:val="24"/>
                <w:szCs w:val="24"/>
              </w:rPr>
              <w:t>Bachelor</w:t>
            </w:r>
            <w:r w:rsidR="0082039C" w:rsidRPr="006F4584">
              <w:rPr>
                <w:rFonts w:ascii="Trebuchet MS" w:hAnsi="Trebuchet MS" w:cs="Utsaah"/>
                <w:sz w:val="24"/>
                <w:szCs w:val="24"/>
              </w:rPr>
              <w:t xml:space="preserve"> of Science </w:t>
            </w:r>
            <w:r w:rsidRPr="006F4584">
              <w:rPr>
                <w:rFonts w:ascii="Trebuchet MS" w:hAnsi="Trebuchet MS" w:cs="Utsaah"/>
                <w:sz w:val="24"/>
                <w:szCs w:val="24"/>
              </w:rPr>
              <w:t>in</w:t>
            </w:r>
            <w:r w:rsidR="00511207" w:rsidRPr="006F4584">
              <w:rPr>
                <w:rFonts w:ascii="Trebuchet MS" w:hAnsi="Trebuchet MS" w:cs="Utsaah"/>
                <w:sz w:val="24"/>
                <w:szCs w:val="24"/>
              </w:rPr>
              <w:t xml:space="preserve"> Web Development</w:t>
            </w:r>
            <w:r w:rsidR="0082039C" w:rsidRPr="006F4584">
              <w:rPr>
                <w:rFonts w:ascii="Trebuchet MS" w:hAnsi="Trebuchet MS" w:cs="Utsaah"/>
                <w:sz w:val="24"/>
                <w:szCs w:val="24"/>
              </w:rPr>
              <w:t xml:space="preserve">, </w:t>
            </w:r>
            <w:r w:rsidRPr="006F4584">
              <w:rPr>
                <w:rFonts w:ascii="Trebuchet MS" w:hAnsi="Trebuchet MS" w:cs="Utsaah"/>
                <w:sz w:val="24"/>
                <w:szCs w:val="24"/>
              </w:rPr>
              <w:t>Digital Design Minor</w:t>
            </w:r>
          </w:p>
          <w:p w14:paraId="5D78A4A9" w14:textId="3762A3FC" w:rsidR="00036450" w:rsidRPr="006F4584" w:rsidRDefault="00895C83" w:rsidP="00B359E4">
            <w:pPr>
              <w:pStyle w:val="Date"/>
              <w:rPr>
                <w:rFonts w:ascii="Trebuchet MS" w:hAnsi="Trebuchet MS" w:cs="Utsaah"/>
                <w:i/>
                <w:iCs/>
                <w:sz w:val="24"/>
                <w:szCs w:val="24"/>
              </w:rPr>
            </w:pPr>
            <w:r w:rsidRPr="006F4584">
              <w:rPr>
                <w:rFonts w:ascii="Trebuchet MS" w:hAnsi="Trebuchet MS" w:cs="Utsaah"/>
                <w:i/>
                <w:iCs/>
                <w:sz w:val="24"/>
                <w:szCs w:val="24"/>
              </w:rPr>
              <w:t>Expected</w:t>
            </w:r>
            <w:r w:rsidR="009D269F" w:rsidRPr="006F4584">
              <w:rPr>
                <w:rFonts w:ascii="Trebuchet MS" w:hAnsi="Trebuchet MS" w:cs="Utsaah"/>
                <w:i/>
                <w:iCs/>
                <w:sz w:val="24"/>
                <w:szCs w:val="24"/>
              </w:rPr>
              <w:t xml:space="preserve"> Graduation May 2023</w:t>
            </w:r>
          </w:p>
          <w:p w14:paraId="4D285D46" w14:textId="6F1E21FB" w:rsidR="00586734" w:rsidRPr="006F4584" w:rsidRDefault="00586734" w:rsidP="00036450">
            <w:pPr>
              <w:rPr>
                <w:rFonts w:ascii="Trebuchet MS" w:hAnsi="Trebuchet MS"/>
                <w:sz w:val="28"/>
                <w:szCs w:val="36"/>
              </w:rPr>
            </w:pPr>
          </w:p>
          <w:p w14:paraId="720A7B37" w14:textId="14544F7E" w:rsidR="0042742D" w:rsidRPr="00AF4D68" w:rsidRDefault="00AF4D68" w:rsidP="00AF4D68">
            <w:pPr>
              <w:pBdr>
                <w:bottom w:val="single" w:sz="4" w:space="1" w:color="auto"/>
              </w:pBdr>
              <w:rPr>
                <w:rFonts w:ascii="Trebuchet MS" w:hAnsi="Trebuchet MS"/>
                <w:sz w:val="24"/>
                <w:szCs w:val="32"/>
              </w:rPr>
            </w:pPr>
            <w:r w:rsidRPr="00AF4D68">
              <w:rPr>
                <w:rFonts w:ascii="Trebuchet MS" w:hAnsi="Trebuchet MS"/>
                <w:sz w:val="24"/>
                <w:szCs w:val="32"/>
              </w:rPr>
              <w:t>COURSES INCLUDE:</w:t>
            </w:r>
          </w:p>
          <w:tbl>
            <w:tblPr>
              <w:tblStyle w:val="GridTable1Light-Accent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9"/>
              <w:gridCol w:w="5832"/>
            </w:tblGrid>
            <w:tr w:rsidR="001B5327" w:rsidRPr="006F4584" w14:paraId="4CA76DDF" w14:textId="77777777" w:rsidTr="00B128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9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14:paraId="556EF23F" w14:textId="15F07963" w:rsidR="001B5327" w:rsidRPr="006F4584" w:rsidRDefault="001B5327" w:rsidP="00036450">
                  <w:pPr>
                    <w:rPr>
                      <w:rFonts w:ascii="Trebuchet MS" w:hAnsi="Trebuchet MS"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sz w:val="22"/>
                      <w:szCs w:val="28"/>
                    </w:rPr>
                    <w:t>CPSC 4379</w:t>
                  </w:r>
                </w:p>
              </w:tc>
              <w:tc>
                <w:tcPr>
                  <w:tcW w:w="5832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14:paraId="1C503900" w14:textId="4E3AAE01" w:rsidR="001B5327" w:rsidRPr="006F4584" w:rsidRDefault="00AF4D68" w:rsidP="0003645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sz w:val="22"/>
                      <w:szCs w:val="28"/>
                    </w:rPr>
                    <w:t>PRINCIPLES OF UI/UX</w:t>
                  </w:r>
                </w:p>
              </w:tc>
            </w:tr>
            <w:tr w:rsidR="00557A03" w:rsidRPr="006F4584" w14:paraId="66765743" w14:textId="77777777" w:rsidTr="00B128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61" w:type="dxa"/>
                  <w:gridSpan w:val="2"/>
                  <w:shd w:val="clear" w:color="auto" w:fill="auto"/>
                </w:tcPr>
                <w:p w14:paraId="0C104010" w14:textId="357F5456" w:rsidR="00557A03" w:rsidRPr="006F4584" w:rsidRDefault="00557A03" w:rsidP="00036450">
                  <w:pPr>
                    <w:rPr>
                      <w:rFonts w:ascii="Trebuchet MS" w:hAnsi="Trebuchet MS"/>
                      <w:color w:val="000000"/>
                      <w:sz w:val="27"/>
                      <w:szCs w:val="27"/>
                    </w:rPr>
                  </w:pPr>
                  <w:r w:rsidRPr="006F4584">
                    <w:rPr>
                      <w:rFonts w:ascii="Trebuchet MS" w:hAnsi="Trebuchet MS"/>
                      <w:b w:val="0"/>
                      <w:bCs w:val="0"/>
                      <w:sz w:val="22"/>
                      <w:szCs w:val="28"/>
                    </w:rPr>
                    <w:t>The theory and practice of software user-interface (UI) &amp; user experience (UX) design</w:t>
                  </w:r>
                  <w:r w:rsidR="005C58AC" w:rsidRPr="006F4584">
                    <w:rPr>
                      <w:rFonts w:ascii="Trebuchet MS" w:hAnsi="Trebuchet MS"/>
                      <w:b w:val="0"/>
                      <w:bCs w:val="0"/>
                      <w:sz w:val="22"/>
                      <w:szCs w:val="28"/>
                    </w:rPr>
                    <w:t>.</w:t>
                  </w:r>
                </w:p>
              </w:tc>
            </w:tr>
            <w:tr w:rsidR="001B5327" w:rsidRPr="006F4584" w14:paraId="02857BBE" w14:textId="77777777" w:rsidTr="00B128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9" w:type="dxa"/>
                  <w:shd w:val="clear" w:color="auto" w:fill="auto"/>
                </w:tcPr>
                <w:p w14:paraId="19FEF7D4" w14:textId="7AF6AA86" w:rsidR="001B5327" w:rsidRPr="006F4584" w:rsidRDefault="00AF4D68" w:rsidP="00036450">
                  <w:pPr>
                    <w:rPr>
                      <w:rFonts w:ascii="Trebuchet MS" w:hAnsi="Trebuchet MS"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sz w:val="22"/>
                      <w:szCs w:val="28"/>
                    </w:rPr>
                    <w:t>IFSC   3342</w:t>
                  </w:r>
                </w:p>
              </w:tc>
              <w:tc>
                <w:tcPr>
                  <w:tcW w:w="5832" w:type="dxa"/>
                  <w:shd w:val="clear" w:color="auto" w:fill="auto"/>
                </w:tcPr>
                <w:p w14:paraId="657632BD" w14:textId="1FB164AA" w:rsidR="001B5327" w:rsidRPr="006F4584" w:rsidRDefault="00AF4D68" w:rsidP="000364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  <w:b/>
                      <w:bCs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b/>
                      <w:bCs/>
                      <w:sz w:val="22"/>
                      <w:szCs w:val="28"/>
                    </w:rPr>
                    <w:t>MOBILE WEB DEVELOPMENT</w:t>
                  </w:r>
                </w:p>
              </w:tc>
            </w:tr>
            <w:tr w:rsidR="00557A03" w:rsidRPr="006F4584" w14:paraId="50FA5920" w14:textId="77777777" w:rsidTr="00B128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61" w:type="dxa"/>
                  <w:gridSpan w:val="2"/>
                  <w:shd w:val="clear" w:color="auto" w:fill="auto"/>
                </w:tcPr>
                <w:p w14:paraId="77A35B81" w14:textId="535D9F29" w:rsidR="00557A03" w:rsidRPr="006F4584" w:rsidRDefault="00557A03" w:rsidP="00036450">
                  <w:pPr>
                    <w:rPr>
                      <w:rFonts w:ascii="Trebuchet MS" w:hAnsi="Trebuchet MS"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b w:val="0"/>
                      <w:bCs w:val="0"/>
                      <w:sz w:val="22"/>
                      <w:szCs w:val="28"/>
                    </w:rPr>
                    <w:t xml:space="preserve">Evaluating &amp; testing approaches to create highly usable sites using a </w:t>
                  </w:r>
                  <w:r w:rsidRPr="00AF4D68">
                    <w:rPr>
                      <w:rFonts w:ascii="Trebuchet MS" w:hAnsi="Trebuchet MS"/>
                      <w:b w:val="0"/>
                      <w:bCs w:val="0"/>
                      <w:i/>
                      <w:iCs/>
                      <w:sz w:val="22"/>
                      <w:szCs w:val="28"/>
                    </w:rPr>
                    <w:t>Mobile First</w:t>
                  </w:r>
                  <w:r w:rsidRPr="006F4584">
                    <w:rPr>
                      <w:rFonts w:ascii="Trebuchet MS" w:hAnsi="Trebuchet MS"/>
                      <w:b w:val="0"/>
                      <w:bCs w:val="0"/>
                      <w:sz w:val="22"/>
                      <w:szCs w:val="28"/>
                    </w:rPr>
                    <w:t xml:space="preserve"> design philosophy.</w:t>
                  </w:r>
                </w:p>
              </w:tc>
            </w:tr>
            <w:tr w:rsidR="001B5327" w:rsidRPr="006F4584" w14:paraId="142FBEE9" w14:textId="77777777" w:rsidTr="00B128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9" w:type="dxa"/>
                  <w:shd w:val="clear" w:color="auto" w:fill="auto"/>
                </w:tcPr>
                <w:p w14:paraId="6FDE87F0" w14:textId="043359B7" w:rsidR="001B5327" w:rsidRPr="006F4584" w:rsidRDefault="00EC0CC5" w:rsidP="00036450">
                  <w:pPr>
                    <w:rPr>
                      <w:rFonts w:ascii="Trebuchet MS" w:hAnsi="Trebuchet MS"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sz w:val="22"/>
                      <w:szCs w:val="28"/>
                    </w:rPr>
                    <w:t>ARST  3340</w:t>
                  </w:r>
                </w:p>
              </w:tc>
              <w:tc>
                <w:tcPr>
                  <w:tcW w:w="5832" w:type="dxa"/>
                  <w:shd w:val="clear" w:color="auto" w:fill="auto"/>
                </w:tcPr>
                <w:p w14:paraId="4711E29F" w14:textId="1861851A" w:rsidR="00EC0CC5" w:rsidRPr="006F4584" w:rsidRDefault="00AF4D68" w:rsidP="000364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  <w:b/>
                      <w:bCs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b/>
                      <w:bCs/>
                      <w:sz w:val="22"/>
                      <w:szCs w:val="28"/>
                    </w:rPr>
                    <w:t>GRAPHIC DESIGN</w:t>
                  </w:r>
                </w:p>
              </w:tc>
            </w:tr>
            <w:tr w:rsidR="00EC0CC5" w:rsidRPr="006F4584" w14:paraId="482014C9" w14:textId="77777777" w:rsidTr="00B128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9" w:type="dxa"/>
                  <w:shd w:val="clear" w:color="auto" w:fill="auto"/>
                </w:tcPr>
                <w:p w14:paraId="58194A6A" w14:textId="3E316233" w:rsidR="00EC0CC5" w:rsidRPr="006F4584" w:rsidRDefault="00EC0CC5" w:rsidP="00036450">
                  <w:pPr>
                    <w:rPr>
                      <w:rFonts w:ascii="Trebuchet MS" w:hAnsi="Trebuchet MS"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sz w:val="22"/>
                      <w:szCs w:val="28"/>
                    </w:rPr>
                    <w:t>ARST  3385</w:t>
                  </w:r>
                </w:p>
              </w:tc>
              <w:tc>
                <w:tcPr>
                  <w:tcW w:w="5832" w:type="dxa"/>
                  <w:shd w:val="clear" w:color="auto" w:fill="auto"/>
                </w:tcPr>
                <w:p w14:paraId="5D48ACF5" w14:textId="44C65D33" w:rsidR="00EC0CC5" w:rsidRPr="006F4584" w:rsidRDefault="00AF4D68" w:rsidP="000364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  <w:b/>
                      <w:bCs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b/>
                      <w:bCs/>
                      <w:sz w:val="22"/>
                      <w:szCs w:val="28"/>
                    </w:rPr>
                    <w:t>VECTOR GRAPHICS</w:t>
                  </w:r>
                </w:p>
              </w:tc>
            </w:tr>
          </w:tbl>
          <w:p w14:paraId="75400C45" w14:textId="77777777" w:rsidR="001B5327" w:rsidRPr="006F4584" w:rsidRDefault="001B5327" w:rsidP="00036450">
            <w:pPr>
              <w:rPr>
                <w:rFonts w:ascii="Trebuchet MS" w:hAnsi="Trebuchet MS"/>
                <w:b/>
                <w:bCs/>
              </w:rPr>
            </w:pPr>
          </w:p>
          <w:sdt>
            <w:sdtPr>
              <w:rPr>
                <w:rFonts w:ascii="Trebuchet MS" w:hAnsi="Trebuchet MS" w:cs="Utsaah"/>
                <w:sz w:val="32"/>
                <w:szCs w:val="36"/>
              </w:rPr>
              <w:id w:val="1001553383"/>
              <w:placeholder>
                <w:docPart w:val="7BF335B0220440EA84176FB49D144AB3"/>
              </w:placeholder>
              <w:temporary/>
              <w:showingPlcHdr/>
              <w15:appearance w15:val="hidden"/>
            </w:sdtPr>
            <w:sdtContent>
              <w:p w14:paraId="067036A6" w14:textId="0C9820DC" w:rsidR="00036450" w:rsidRPr="006F4584" w:rsidRDefault="00036450" w:rsidP="00036450">
                <w:pPr>
                  <w:pStyle w:val="Heading2"/>
                  <w:rPr>
                    <w:rFonts w:ascii="Trebuchet MS" w:hAnsi="Trebuchet MS" w:cs="Utsaah"/>
                    <w:sz w:val="32"/>
                    <w:szCs w:val="36"/>
                  </w:rPr>
                </w:pPr>
                <w:r w:rsidRPr="006F4584">
                  <w:rPr>
                    <w:rFonts w:ascii="Trebuchet MS" w:hAnsi="Trebuchet MS" w:cs="Utsaah"/>
                    <w:sz w:val="40"/>
                    <w:szCs w:val="40"/>
                  </w:rPr>
                  <w:t>WORK EXPERIENCE</w:t>
                </w:r>
              </w:p>
            </w:sdtContent>
          </w:sdt>
          <w:p w14:paraId="19ED2EB6" w14:textId="0D7BC6CB" w:rsidR="00036450" w:rsidRPr="006F4584" w:rsidRDefault="006F0027" w:rsidP="00B359E4">
            <w:pPr>
              <w:pStyle w:val="Heading4"/>
              <w:rPr>
                <w:rFonts w:ascii="Trebuchet MS" w:hAnsi="Trebuchet MS" w:cs="Utsaah"/>
                <w:sz w:val="24"/>
                <w:szCs w:val="24"/>
              </w:rPr>
            </w:pPr>
            <w:proofErr w:type="spellStart"/>
            <w:r w:rsidRPr="006F4584">
              <w:rPr>
                <w:rFonts w:ascii="Trebuchet MS" w:hAnsi="Trebuchet MS" w:cs="Utsaah"/>
                <w:sz w:val="24"/>
                <w:szCs w:val="24"/>
              </w:rPr>
              <w:t>CareLink</w:t>
            </w:r>
            <w:proofErr w:type="spellEnd"/>
            <w:r w:rsidR="00511207" w:rsidRPr="006F4584">
              <w:rPr>
                <w:rFonts w:ascii="Trebuchet MS" w:hAnsi="Trebuchet MS" w:cs="Utsaah"/>
                <w:sz w:val="24"/>
                <w:szCs w:val="24"/>
              </w:rPr>
              <w:t xml:space="preserve">, </w:t>
            </w:r>
            <w:r w:rsidRPr="006F4584">
              <w:rPr>
                <w:rFonts w:ascii="Trebuchet MS" w:hAnsi="Trebuchet MS" w:cs="Utsaah"/>
                <w:sz w:val="24"/>
                <w:szCs w:val="24"/>
              </w:rPr>
              <w:t>Human Resources</w:t>
            </w:r>
          </w:p>
          <w:p w14:paraId="3B25BCA2" w14:textId="7228D58A" w:rsidR="00036450" w:rsidRPr="006F4584" w:rsidRDefault="006F0027" w:rsidP="00174F99">
            <w:pPr>
              <w:pStyle w:val="Date"/>
              <w:spacing w:after="240"/>
              <w:rPr>
                <w:rFonts w:ascii="Trebuchet MS" w:hAnsi="Trebuchet MS"/>
                <w:i/>
                <w:iCs/>
                <w:sz w:val="22"/>
                <w:szCs w:val="28"/>
              </w:rPr>
            </w:pPr>
            <w:r w:rsidRPr="006F4584">
              <w:rPr>
                <w:rFonts w:ascii="Trebuchet MS" w:hAnsi="Trebuchet MS"/>
                <w:i/>
                <w:iCs/>
                <w:sz w:val="22"/>
                <w:szCs w:val="28"/>
              </w:rPr>
              <w:t xml:space="preserve">December 2015 </w:t>
            </w:r>
            <w:r w:rsidR="00036450" w:rsidRPr="006F4584">
              <w:rPr>
                <w:rFonts w:ascii="Trebuchet MS" w:hAnsi="Trebuchet MS"/>
                <w:i/>
                <w:iCs/>
                <w:sz w:val="22"/>
                <w:szCs w:val="28"/>
              </w:rPr>
              <w:t>–</w:t>
            </w:r>
            <w:r w:rsidRPr="006F4584">
              <w:rPr>
                <w:rFonts w:ascii="Trebuchet MS" w:hAnsi="Trebuchet MS"/>
                <w:i/>
                <w:iCs/>
                <w:sz w:val="22"/>
                <w:szCs w:val="28"/>
              </w:rPr>
              <w:t xml:space="preserve"> December 2019</w:t>
            </w:r>
          </w:p>
          <w:p w14:paraId="6084C491" w14:textId="7C163D8C" w:rsidR="00E144A5" w:rsidRPr="006F4584" w:rsidRDefault="00E144A5" w:rsidP="00F244AB">
            <w:pPr>
              <w:pStyle w:val="Heading4"/>
              <w:numPr>
                <w:ilvl w:val="0"/>
                <w:numId w:val="2"/>
              </w:numPr>
              <w:rPr>
                <w:rFonts w:ascii="Trebuchet MS" w:hAnsi="Trebuchet MS"/>
                <w:b w:val="0"/>
                <w:sz w:val="24"/>
                <w:szCs w:val="32"/>
              </w:rPr>
            </w:pPr>
            <w:r w:rsidRPr="006F4584">
              <w:rPr>
                <w:rFonts w:ascii="Trebuchet MS" w:hAnsi="Trebuchet MS"/>
                <w:b w:val="0"/>
                <w:sz w:val="24"/>
                <w:szCs w:val="32"/>
              </w:rPr>
              <w:t xml:space="preserve">Anticipated people's needs and converted those to beneficial actions for the company and employees. </w:t>
            </w:r>
          </w:p>
          <w:p w14:paraId="6075D1F4" w14:textId="6767E885" w:rsidR="00E144A5" w:rsidRPr="006F4584" w:rsidRDefault="00E144A5" w:rsidP="00F244AB">
            <w:pPr>
              <w:pStyle w:val="Heading4"/>
              <w:numPr>
                <w:ilvl w:val="0"/>
                <w:numId w:val="2"/>
              </w:numPr>
              <w:rPr>
                <w:rFonts w:ascii="Trebuchet MS" w:hAnsi="Trebuchet MS"/>
                <w:b w:val="0"/>
                <w:sz w:val="24"/>
                <w:szCs w:val="32"/>
              </w:rPr>
            </w:pPr>
            <w:r w:rsidRPr="006F4584">
              <w:rPr>
                <w:rFonts w:ascii="Trebuchet MS" w:hAnsi="Trebuchet MS"/>
                <w:b w:val="0"/>
                <w:sz w:val="24"/>
                <w:szCs w:val="32"/>
              </w:rPr>
              <w:t xml:space="preserve">Ensured company &amp; employee compliance of Federal &amp; State regulations. </w:t>
            </w:r>
          </w:p>
          <w:p w14:paraId="120CB52C" w14:textId="696611C5" w:rsidR="0060085E" w:rsidRPr="006F4584" w:rsidRDefault="00E144A5" w:rsidP="00F244AB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4"/>
                <w:szCs w:val="32"/>
              </w:rPr>
            </w:pPr>
            <w:r w:rsidRPr="006F4584">
              <w:rPr>
                <w:rFonts w:ascii="Trebuchet MS" w:hAnsi="Trebuchet MS"/>
                <w:sz w:val="24"/>
                <w:szCs w:val="32"/>
              </w:rPr>
              <w:t>Managed employee benefits (health, workers compensation, &amp; family medical leave of absence).</w:t>
            </w:r>
          </w:p>
          <w:p w14:paraId="3A2AFA08" w14:textId="77777777" w:rsidR="00BD038C" w:rsidRPr="006F4584" w:rsidRDefault="00BD038C" w:rsidP="00E144A5">
            <w:pPr>
              <w:rPr>
                <w:rFonts w:ascii="Trebuchet MS" w:hAnsi="Trebuchet MS" w:cs="Utsaah"/>
                <w:sz w:val="28"/>
                <w:szCs w:val="28"/>
              </w:rPr>
            </w:pPr>
          </w:p>
          <w:p w14:paraId="073EECDB" w14:textId="10434611" w:rsidR="004D3011" w:rsidRPr="006F4584" w:rsidRDefault="006F0027" w:rsidP="00B359E4">
            <w:pPr>
              <w:pStyle w:val="Heading4"/>
              <w:rPr>
                <w:rFonts w:ascii="Trebuchet MS" w:hAnsi="Trebuchet MS" w:cs="Utsaah"/>
                <w:sz w:val="24"/>
                <w:szCs w:val="24"/>
              </w:rPr>
            </w:pPr>
            <w:proofErr w:type="spellStart"/>
            <w:r w:rsidRPr="006F4584">
              <w:rPr>
                <w:rFonts w:ascii="Trebuchet MS" w:hAnsi="Trebuchet MS" w:cs="Utsaah"/>
                <w:sz w:val="24"/>
                <w:szCs w:val="24"/>
              </w:rPr>
              <w:t>CareLink</w:t>
            </w:r>
            <w:proofErr w:type="spellEnd"/>
            <w:r w:rsidR="00511207" w:rsidRPr="006F4584">
              <w:rPr>
                <w:rFonts w:ascii="Trebuchet MS" w:hAnsi="Trebuchet MS" w:cs="Utsaah"/>
                <w:sz w:val="24"/>
                <w:szCs w:val="24"/>
              </w:rPr>
              <w:t>,</w:t>
            </w:r>
            <w:r w:rsidR="004D3011" w:rsidRPr="006F4584">
              <w:rPr>
                <w:rFonts w:ascii="Trebuchet MS" w:hAnsi="Trebuchet MS" w:cs="Utsaah"/>
                <w:sz w:val="24"/>
                <w:szCs w:val="24"/>
              </w:rPr>
              <w:t xml:space="preserve"> </w:t>
            </w:r>
            <w:r w:rsidRPr="006F4584">
              <w:rPr>
                <w:rFonts w:ascii="Trebuchet MS" w:hAnsi="Trebuchet MS" w:cs="Utsaah"/>
                <w:sz w:val="24"/>
                <w:szCs w:val="24"/>
              </w:rPr>
              <w:t>Receptionist</w:t>
            </w:r>
          </w:p>
          <w:p w14:paraId="14113400" w14:textId="60AAC600" w:rsidR="004D3011" w:rsidRPr="006F4584" w:rsidRDefault="006F0027" w:rsidP="00174F99">
            <w:pPr>
              <w:pStyle w:val="Date"/>
              <w:spacing w:after="240"/>
              <w:rPr>
                <w:rFonts w:ascii="Trebuchet MS" w:hAnsi="Trebuchet MS" w:cs="Utsaah"/>
                <w:i/>
                <w:iCs/>
                <w:sz w:val="28"/>
                <w:szCs w:val="28"/>
              </w:rPr>
            </w:pPr>
            <w:r w:rsidRPr="006F4584">
              <w:rPr>
                <w:rFonts w:ascii="Trebuchet MS" w:hAnsi="Trebuchet MS"/>
                <w:i/>
                <w:iCs/>
                <w:sz w:val="22"/>
                <w:szCs w:val="28"/>
              </w:rPr>
              <w:t xml:space="preserve">November 2013 </w:t>
            </w:r>
            <w:r w:rsidR="004D3011" w:rsidRPr="006F4584">
              <w:rPr>
                <w:rFonts w:ascii="Trebuchet MS" w:hAnsi="Trebuchet MS"/>
                <w:i/>
                <w:iCs/>
                <w:sz w:val="22"/>
                <w:szCs w:val="28"/>
              </w:rPr>
              <w:t>–</w:t>
            </w:r>
            <w:r w:rsidRPr="006F4584">
              <w:rPr>
                <w:rFonts w:ascii="Trebuchet MS" w:hAnsi="Trebuchet MS"/>
                <w:i/>
                <w:iCs/>
                <w:sz w:val="22"/>
                <w:szCs w:val="28"/>
              </w:rPr>
              <w:t xml:space="preserve"> December 2015</w:t>
            </w:r>
          </w:p>
          <w:p w14:paraId="23FC10F0" w14:textId="77777777" w:rsidR="00F244AB" w:rsidRPr="006F4584" w:rsidRDefault="00F244AB" w:rsidP="00F244AB">
            <w:pPr>
              <w:pStyle w:val="Heading4"/>
              <w:numPr>
                <w:ilvl w:val="0"/>
                <w:numId w:val="2"/>
              </w:numPr>
              <w:rPr>
                <w:rFonts w:ascii="Trebuchet MS" w:hAnsi="Trebuchet MS"/>
                <w:b w:val="0"/>
                <w:sz w:val="24"/>
                <w:szCs w:val="32"/>
              </w:rPr>
            </w:pPr>
            <w:r w:rsidRPr="006F4584">
              <w:rPr>
                <w:rFonts w:ascii="Trebuchet MS" w:hAnsi="Trebuchet MS"/>
                <w:b w:val="0"/>
                <w:sz w:val="24"/>
                <w:szCs w:val="32"/>
              </w:rPr>
              <w:t xml:space="preserve">Answered general inquiries </w:t>
            </w:r>
            <w:proofErr w:type="gramStart"/>
            <w:r w:rsidRPr="006F4584">
              <w:rPr>
                <w:rFonts w:ascii="Trebuchet MS" w:hAnsi="Trebuchet MS"/>
                <w:b w:val="0"/>
                <w:sz w:val="24"/>
                <w:szCs w:val="32"/>
              </w:rPr>
              <w:t>in order to</w:t>
            </w:r>
            <w:proofErr w:type="gramEnd"/>
            <w:r w:rsidRPr="006F4584">
              <w:rPr>
                <w:rFonts w:ascii="Trebuchet MS" w:hAnsi="Trebuchet MS"/>
                <w:b w:val="0"/>
                <w:sz w:val="24"/>
                <w:szCs w:val="32"/>
              </w:rPr>
              <w:t xml:space="preserve"> provide exceptional customer service </w:t>
            </w:r>
          </w:p>
          <w:p w14:paraId="182291BE" w14:textId="77777777" w:rsidR="00F244AB" w:rsidRPr="006F4584" w:rsidRDefault="00F244AB" w:rsidP="00F244AB">
            <w:pPr>
              <w:pStyle w:val="Heading4"/>
              <w:numPr>
                <w:ilvl w:val="0"/>
                <w:numId w:val="2"/>
              </w:numPr>
              <w:rPr>
                <w:rFonts w:ascii="Trebuchet MS" w:hAnsi="Trebuchet MS"/>
                <w:b w:val="0"/>
                <w:sz w:val="24"/>
                <w:szCs w:val="32"/>
              </w:rPr>
            </w:pPr>
            <w:r w:rsidRPr="006F4584">
              <w:rPr>
                <w:rFonts w:ascii="Trebuchet MS" w:hAnsi="Trebuchet MS"/>
                <w:b w:val="0"/>
                <w:sz w:val="24"/>
                <w:szCs w:val="32"/>
              </w:rPr>
              <w:t>Collaborated with other team members to ensure smooth flow of business operations</w:t>
            </w:r>
          </w:p>
          <w:p w14:paraId="7D065F9D" w14:textId="2ED1B50C" w:rsidR="00036450" w:rsidRPr="006F4584" w:rsidRDefault="00F244AB" w:rsidP="00895C83">
            <w:pPr>
              <w:pStyle w:val="Heading4"/>
              <w:numPr>
                <w:ilvl w:val="0"/>
                <w:numId w:val="2"/>
              </w:numPr>
              <w:rPr>
                <w:rFonts w:ascii="Trebuchet MS" w:hAnsi="Trebuchet MS"/>
                <w:b w:val="0"/>
                <w:sz w:val="22"/>
                <w:szCs w:val="28"/>
              </w:rPr>
            </w:pPr>
            <w:r w:rsidRPr="006F4584">
              <w:rPr>
                <w:rFonts w:ascii="Trebuchet MS" w:hAnsi="Trebuchet MS"/>
                <w:b w:val="0"/>
                <w:sz w:val="24"/>
                <w:szCs w:val="32"/>
              </w:rPr>
              <w:t>Welcomed, greeted, and directed visitors &amp; callers.</w:t>
            </w:r>
          </w:p>
        </w:tc>
      </w:tr>
    </w:tbl>
    <w:p w14:paraId="6E02C473" w14:textId="77777777" w:rsidR="006F4584" w:rsidRPr="006F4584" w:rsidRDefault="006F4584">
      <w:pPr>
        <w:tabs>
          <w:tab w:val="left" w:pos="990"/>
        </w:tabs>
        <w:spacing w:before="240"/>
        <w:rPr>
          <w:rFonts w:ascii="Trebuchet MS" w:hAnsi="Trebuchet MS"/>
          <w:sz w:val="20"/>
          <w:szCs w:val="24"/>
        </w:rPr>
      </w:pPr>
    </w:p>
    <w:sectPr w:rsidR="006F4584" w:rsidRPr="006F4584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8CA93" w14:textId="77777777" w:rsidR="00264DDA" w:rsidRDefault="00264DDA" w:rsidP="000C45FF">
      <w:r>
        <w:separator/>
      </w:r>
    </w:p>
  </w:endnote>
  <w:endnote w:type="continuationSeparator" w:id="0">
    <w:p w14:paraId="1370418A" w14:textId="77777777" w:rsidR="00264DDA" w:rsidRDefault="00264DD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3824" w14:textId="77777777" w:rsidR="00264DDA" w:rsidRDefault="00264DDA" w:rsidP="000C45FF">
      <w:r>
        <w:separator/>
      </w:r>
    </w:p>
  </w:footnote>
  <w:footnote w:type="continuationSeparator" w:id="0">
    <w:p w14:paraId="2C4B058D" w14:textId="77777777" w:rsidR="00264DDA" w:rsidRDefault="00264DDA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7192"/>
    <w:multiLevelType w:val="hybridMultilevel"/>
    <w:tmpl w:val="5E76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F16A5"/>
    <w:multiLevelType w:val="hybridMultilevel"/>
    <w:tmpl w:val="D33E7EF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629C42C7"/>
    <w:multiLevelType w:val="hybridMultilevel"/>
    <w:tmpl w:val="3B4A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926EA"/>
    <w:multiLevelType w:val="hybridMultilevel"/>
    <w:tmpl w:val="3D26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519">
    <w:abstractNumId w:val="0"/>
  </w:num>
  <w:num w:numId="2" w16cid:durableId="786047621">
    <w:abstractNumId w:val="3"/>
  </w:num>
  <w:num w:numId="3" w16cid:durableId="561526800">
    <w:abstractNumId w:val="1"/>
  </w:num>
  <w:num w:numId="4" w16cid:durableId="244000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1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96"/>
    <w:rsid w:val="000050E4"/>
    <w:rsid w:val="000236BC"/>
    <w:rsid w:val="00036450"/>
    <w:rsid w:val="00036560"/>
    <w:rsid w:val="00040796"/>
    <w:rsid w:val="00066DB3"/>
    <w:rsid w:val="00094499"/>
    <w:rsid w:val="000C45FF"/>
    <w:rsid w:val="000D2B3A"/>
    <w:rsid w:val="000E3FD1"/>
    <w:rsid w:val="00112054"/>
    <w:rsid w:val="001324AA"/>
    <w:rsid w:val="001525E1"/>
    <w:rsid w:val="00156D84"/>
    <w:rsid w:val="00174F99"/>
    <w:rsid w:val="00180329"/>
    <w:rsid w:val="0019001F"/>
    <w:rsid w:val="00191178"/>
    <w:rsid w:val="001A74A5"/>
    <w:rsid w:val="001B2ABD"/>
    <w:rsid w:val="001B5327"/>
    <w:rsid w:val="001C5173"/>
    <w:rsid w:val="001D7604"/>
    <w:rsid w:val="001E0391"/>
    <w:rsid w:val="001E1759"/>
    <w:rsid w:val="001E2696"/>
    <w:rsid w:val="001F1ECC"/>
    <w:rsid w:val="002074CF"/>
    <w:rsid w:val="002400EB"/>
    <w:rsid w:val="00256CF7"/>
    <w:rsid w:val="00257161"/>
    <w:rsid w:val="00264DDA"/>
    <w:rsid w:val="00281FD5"/>
    <w:rsid w:val="002976EC"/>
    <w:rsid w:val="002B7586"/>
    <w:rsid w:val="0030360F"/>
    <w:rsid w:val="0030481B"/>
    <w:rsid w:val="003156FC"/>
    <w:rsid w:val="00316C6B"/>
    <w:rsid w:val="003254B5"/>
    <w:rsid w:val="00331907"/>
    <w:rsid w:val="0034709C"/>
    <w:rsid w:val="00370408"/>
    <w:rsid w:val="0037121F"/>
    <w:rsid w:val="003A6B7D"/>
    <w:rsid w:val="003B06CA"/>
    <w:rsid w:val="003B18FB"/>
    <w:rsid w:val="003D6E36"/>
    <w:rsid w:val="003E283A"/>
    <w:rsid w:val="003F10A5"/>
    <w:rsid w:val="00400B49"/>
    <w:rsid w:val="004071FC"/>
    <w:rsid w:val="00413CAE"/>
    <w:rsid w:val="0042742D"/>
    <w:rsid w:val="00445947"/>
    <w:rsid w:val="00452CCC"/>
    <w:rsid w:val="00470AA1"/>
    <w:rsid w:val="004813B3"/>
    <w:rsid w:val="00496591"/>
    <w:rsid w:val="0049743D"/>
    <w:rsid w:val="004C0CA4"/>
    <w:rsid w:val="004C51F0"/>
    <w:rsid w:val="004C63E4"/>
    <w:rsid w:val="004D3011"/>
    <w:rsid w:val="004D47D5"/>
    <w:rsid w:val="004E15C6"/>
    <w:rsid w:val="00511207"/>
    <w:rsid w:val="005262AC"/>
    <w:rsid w:val="00547247"/>
    <w:rsid w:val="00557A03"/>
    <w:rsid w:val="00560A06"/>
    <w:rsid w:val="00586734"/>
    <w:rsid w:val="005A16EF"/>
    <w:rsid w:val="005C3858"/>
    <w:rsid w:val="005C58AC"/>
    <w:rsid w:val="005E39D5"/>
    <w:rsid w:val="00600670"/>
    <w:rsid w:val="0060085E"/>
    <w:rsid w:val="00620AC8"/>
    <w:rsid w:val="0062123A"/>
    <w:rsid w:val="00641DFB"/>
    <w:rsid w:val="00646E75"/>
    <w:rsid w:val="00674EF9"/>
    <w:rsid w:val="006771D0"/>
    <w:rsid w:val="006A44D1"/>
    <w:rsid w:val="006D7195"/>
    <w:rsid w:val="006F0027"/>
    <w:rsid w:val="006F4584"/>
    <w:rsid w:val="0071326B"/>
    <w:rsid w:val="00715FCB"/>
    <w:rsid w:val="00734BA2"/>
    <w:rsid w:val="00743101"/>
    <w:rsid w:val="007701C6"/>
    <w:rsid w:val="007764C5"/>
    <w:rsid w:val="007775E1"/>
    <w:rsid w:val="007867A0"/>
    <w:rsid w:val="007927F5"/>
    <w:rsid w:val="007948BB"/>
    <w:rsid w:val="007A5984"/>
    <w:rsid w:val="007C14D5"/>
    <w:rsid w:val="007D33C4"/>
    <w:rsid w:val="007D5447"/>
    <w:rsid w:val="007E210D"/>
    <w:rsid w:val="00801AA8"/>
    <w:rsid w:val="00802CA0"/>
    <w:rsid w:val="00811FDA"/>
    <w:rsid w:val="0082039C"/>
    <w:rsid w:val="008334D6"/>
    <w:rsid w:val="008353F2"/>
    <w:rsid w:val="008400B3"/>
    <w:rsid w:val="00852B3D"/>
    <w:rsid w:val="00882FB3"/>
    <w:rsid w:val="00895BDB"/>
    <w:rsid w:val="00895C83"/>
    <w:rsid w:val="008A3B7C"/>
    <w:rsid w:val="008B44D4"/>
    <w:rsid w:val="008B7150"/>
    <w:rsid w:val="008B752D"/>
    <w:rsid w:val="008C0077"/>
    <w:rsid w:val="008D0C11"/>
    <w:rsid w:val="00910510"/>
    <w:rsid w:val="009260CD"/>
    <w:rsid w:val="00931038"/>
    <w:rsid w:val="00952C25"/>
    <w:rsid w:val="00990305"/>
    <w:rsid w:val="0099310A"/>
    <w:rsid w:val="009D269F"/>
    <w:rsid w:val="009D441F"/>
    <w:rsid w:val="009E070B"/>
    <w:rsid w:val="009F6263"/>
    <w:rsid w:val="00A14841"/>
    <w:rsid w:val="00A2118D"/>
    <w:rsid w:val="00A27D01"/>
    <w:rsid w:val="00A719D3"/>
    <w:rsid w:val="00A81DB8"/>
    <w:rsid w:val="00AD76E2"/>
    <w:rsid w:val="00AF4D68"/>
    <w:rsid w:val="00B12820"/>
    <w:rsid w:val="00B20152"/>
    <w:rsid w:val="00B359E4"/>
    <w:rsid w:val="00B439BD"/>
    <w:rsid w:val="00B44B7E"/>
    <w:rsid w:val="00B51F1B"/>
    <w:rsid w:val="00B57D98"/>
    <w:rsid w:val="00B70850"/>
    <w:rsid w:val="00BA351D"/>
    <w:rsid w:val="00BC5505"/>
    <w:rsid w:val="00BD038C"/>
    <w:rsid w:val="00BD1BD9"/>
    <w:rsid w:val="00BD384F"/>
    <w:rsid w:val="00BF6F46"/>
    <w:rsid w:val="00C056E9"/>
    <w:rsid w:val="00C066B6"/>
    <w:rsid w:val="00C37BA1"/>
    <w:rsid w:val="00C4674C"/>
    <w:rsid w:val="00C506CF"/>
    <w:rsid w:val="00C72BED"/>
    <w:rsid w:val="00C74708"/>
    <w:rsid w:val="00C909D5"/>
    <w:rsid w:val="00C9578B"/>
    <w:rsid w:val="00C97268"/>
    <w:rsid w:val="00CA564C"/>
    <w:rsid w:val="00CA7D11"/>
    <w:rsid w:val="00CB0055"/>
    <w:rsid w:val="00CB6552"/>
    <w:rsid w:val="00CE14FC"/>
    <w:rsid w:val="00D2522B"/>
    <w:rsid w:val="00D422DE"/>
    <w:rsid w:val="00D5459D"/>
    <w:rsid w:val="00D626E1"/>
    <w:rsid w:val="00D77870"/>
    <w:rsid w:val="00D81794"/>
    <w:rsid w:val="00DA1F4D"/>
    <w:rsid w:val="00DA755F"/>
    <w:rsid w:val="00DC281B"/>
    <w:rsid w:val="00DD172A"/>
    <w:rsid w:val="00DF01BA"/>
    <w:rsid w:val="00DF4FC4"/>
    <w:rsid w:val="00E144A5"/>
    <w:rsid w:val="00E22081"/>
    <w:rsid w:val="00E2485F"/>
    <w:rsid w:val="00E25A26"/>
    <w:rsid w:val="00E4381A"/>
    <w:rsid w:val="00E51187"/>
    <w:rsid w:val="00E55D74"/>
    <w:rsid w:val="00E6066C"/>
    <w:rsid w:val="00E80623"/>
    <w:rsid w:val="00EA7A6C"/>
    <w:rsid w:val="00EB038C"/>
    <w:rsid w:val="00EC0CC5"/>
    <w:rsid w:val="00EC6C1D"/>
    <w:rsid w:val="00ED7F8A"/>
    <w:rsid w:val="00EF7C1A"/>
    <w:rsid w:val="00F244AB"/>
    <w:rsid w:val="00F40C5E"/>
    <w:rsid w:val="00F60274"/>
    <w:rsid w:val="00F77FB9"/>
    <w:rsid w:val="00FB068F"/>
    <w:rsid w:val="00FB299B"/>
    <w:rsid w:val="00FD12E0"/>
    <w:rsid w:val="00FD1432"/>
    <w:rsid w:val="00FD4C2A"/>
    <w:rsid w:val="00F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42C7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C4591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2F5496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D47D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B5327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0236B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F244AB"/>
    <w:pPr>
      <w:widowControl w:val="0"/>
      <w:autoSpaceDE w:val="0"/>
      <w:autoSpaceDN w:val="0"/>
      <w:spacing w:before="8"/>
    </w:pPr>
    <w:rPr>
      <w:rFonts w:ascii="Verdana" w:eastAsia="Verdana" w:hAnsi="Verdana" w:cs="Verdana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44AB"/>
    <w:rPr>
      <w:rFonts w:ascii="Verdana" w:eastAsia="Verdana" w:hAnsi="Verdana" w:cs="Verdan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wea\AppData\Local\Microsoft\Office\16.0\DTS\en-US%7b09D8E01B-A34F-48BA-B860-229AAE25F58E%7d\%7b43A77B77-57CA-4049-8A60-BBF7C2FBC3A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8E955EC21F4ACC9776C51F35FAB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36EB9-24AE-49B2-9166-49CE358F2722}"/>
      </w:docPartPr>
      <w:docPartBody>
        <w:p w:rsidR="000E1116" w:rsidRDefault="00276E32">
          <w:pPr>
            <w:pStyle w:val="488E955EC21F4ACC9776C51F35FAB5E2"/>
          </w:pPr>
          <w:r w:rsidRPr="00036450">
            <w:t>EDUCATION</w:t>
          </w:r>
        </w:p>
      </w:docPartBody>
    </w:docPart>
    <w:docPart>
      <w:docPartPr>
        <w:name w:val="7BF335B0220440EA84176FB49D144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B6080-B6D4-4A6C-A963-D1BD754CE66F}"/>
      </w:docPartPr>
      <w:docPartBody>
        <w:p w:rsidR="000E1116" w:rsidRDefault="00276E32">
          <w:pPr>
            <w:pStyle w:val="7BF335B0220440EA84176FB49D144AB3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32"/>
    <w:rsid w:val="00056E62"/>
    <w:rsid w:val="000D6B23"/>
    <w:rsid w:val="000E1116"/>
    <w:rsid w:val="00190E7B"/>
    <w:rsid w:val="00252E84"/>
    <w:rsid w:val="00276E32"/>
    <w:rsid w:val="00373425"/>
    <w:rsid w:val="00376168"/>
    <w:rsid w:val="00516BA8"/>
    <w:rsid w:val="005926B2"/>
    <w:rsid w:val="005E4724"/>
    <w:rsid w:val="006E774A"/>
    <w:rsid w:val="006F27AD"/>
    <w:rsid w:val="007B390E"/>
    <w:rsid w:val="00885123"/>
    <w:rsid w:val="008A1C3A"/>
    <w:rsid w:val="008E0B4E"/>
    <w:rsid w:val="009F2F13"/>
    <w:rsid w:val="00D076D5"/>
    <w:rsid w:val="00D55E14"/>
    <w:rsid w:val="00DE5BC0"/>
    <w:rsid w:val="00E60DE4"/>
    <w:rsid w:val="00F24F95"/>
    <w:rsid w:val="00F7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88E955EC21F4ACC9776C51F35FAB5E2">
    <w:name w:val="488E955EC21F4ACC9776C51F35FAB5E2"/>
  </w:style>
  <w:style w:type="paragraph" w:customStyle="1" w:styleId="7BF335B0220440EA84176FB49D144AB3">
    <w:name w:val="7BF335B0220440EA84176FB49D144AB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{43A77B77-57CA-4049-8A60-BBF7C2FBC3AA}tf00546271_win32</Template>
  <TotalTime>0</TotalTime>
  <Pages>1</Pages>
  <Words>216</Words>
  <Characters>1234</Characters>
  <Application>Microsoft Office Word</Application>
  <DocSecurity>2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2022-01-06T16:45:00Z</dcterms:created>
  <dcterms:modified xsi:type="dcterms:W3CDTF">2022-10-13T20:43:00Z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